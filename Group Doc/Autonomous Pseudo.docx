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2B0E" w14:textId="77777777" w:rsidR="00FF2DC3" w:rsidRDefault="00162A36">
      <w:pPr>
        <w:rPr>
          <w:lang w:val="en-GB"/>
        </w:rPr>
      </w:pPr>
      <w:r>
        <w:rPr>
          <w:lang w:val="en-GB"/>
        </w:rPr>
        <w:t>Autonomous_Driving()</w:t>
      </w:r>
    </w:p>
    <w:p w14:paraId="7575B0CB" w14:textId="77777777" w:rsidR="00FF2DC3" w:rsidRDefault="00162A36">
      <w:r>
        <w:rPr>
          <w:color w:val="FF0000"/>
          <w:lang w:val="en-GB"/>
        </w:rPr>
        <w:t>START</w:t>
      </w:r>
    </w:p>
    <w:p w14:paraId="3F0C4D7D" w14:textId="77777777" w:rsidR="00FF2DC3" w:rsidRDefault="00FF2DC3">
      <w:pPr>
        <w:rPr>
          <w:lang w:val="en-GB"/>
        </w:rPr>
      </w:pPr>
    </w:p>
    <w:p w14:paraId="5605840F" w14:textId="77777777" w:rsidR="00FF2DC3" w:rsidRDefault="00162A36">
      <w:r>
        <w:rPr>
          <w:color w:val="70AD47"/>
          <w:lang w:val="en-GB"/>
        </w:rPr>
        <w:t xml:space="preserve">SET </w:t>
      </w:r>
      <w:r>
        <w:rPr>
          <w:lang w:val="en-GB"/>
        </w:rPr>
        <w:tab/>
        <w:t>Vehicle to autonomous mode</w:t>
      </w:r>
    </w:p>
    <w:p w14:paraId="2CA81083" w14:textId="77777777" w:rsidR="00FF2DC3" w:rsidRDefault="00162A36">
      <w:pPr>
        <w:rPr>
          <w:color w:val="70AD47"/>
          <w:lang w:val="en-GB"/>
        </w:rPr>
      </w:pPr>
      <w:r>
        <w:rPr>
          <w:color w:val="70AD47"/>
          <w:lang w:val="en-GB"/>
        </w:rPr>
        <w:t>IF</w:t>
      </w:r>
    </w:p>
    <w:p w14:paraId="468E3BFE" w14:textId="77777777" w:rsidR="00FF2DC3" w:rsidRDefault="00162A36">
      <w:r>
        <w:rPr>
          <w:lang w:val="en-GB"/>
        </w:rPr>
        <w:tab/>
      </w:r>
      <w:r>
        <w:rPr>
          <w:i/>
          <w:iCs/>
          <w:lang w:val="en-GB"/>
        </w:rPr>
        <w:t>Mapdata is provided</w:t>
      </w:r>
    </w:p>
    <w:p w14:paraId="59A06746" w14:textId="77777777" w:rsidR="00FF2DC3" w:rsidRDefault="00162A36">
      <w:pPr>
        <w:rPr>
          <w:lang w:val="en-GB"/>
        </w:rPr>
      </w:pPr>
      <w:r>
        <w:rPr>
          <w:lang w:val="en-GB"/>
        </w:rPr>
        <w:tab/>
        <w:t>Manual_Operation =1</w:t>
      </w:r>
    </w:p>
    <w:p w14:paraId="79A6C6C3" w14:textId="77777777" w:rsidR="00FF2DC3" w:rsidRDefault="00162A36">
      <w:pPr>
        <w:ind w:firstLine="708"/>
        <w:rPr>
          <w:lang w:val="en-GB"/>
        </w:rPr>
      </w:pPr>
      <w:r>
        <w:rPr>
          <w:lang w:val="en-GB"/>
        </w:rPr>
        <w:t>hD_Map_Path_data()</w:t>
      </w:r>
    </w:p>
    <w:p w14:paraId="0E241AFB" w14:textId="77777777" w:rsidR="00FF2DC3" w:rsidRDefault="00162A36">
      <w:pPr>
        <w:ind w:firstLine="708"/>
        <w:rPr>
          <w:lang w:val="en-GB"/>
        </w:rPr>
      </w:pPr>
      <w:r>
        <w:rPr>
          <w:lang w:val="en-GB"/>
        </w:rPr>
        <w:t>Vehicle_Moves_forward()</w:t>
      </w:r>
    </w:p>
    <w:p w14:paraId="1A2BD7A4" w14:textId="77777777" w:rsidR="00FF2DC3" w:rsidRDefault="00162A36">
      <w:r>
        <w:rPr>
          <w:color w:val="70AD47"/>
          <w:lang w:val="en-GB"/>
        </w:rPr>
        <w:t>ELSE</w:t>
      </w:r>
    </w:p>
    <w:p w14:paraId="1EFC7ADC" w14:textId="77777777" w:rsidR="00FF2DC3" w:rsidRDefault="00162A36">
      <w:pPr>
        <w:rPr>
          <w:lang w:val="en-GB"/>
        </w:rPr>
      </w:pPr>
      <w:r>
        <w:rPr>
          <w:lang w:val="en-GB"/>
        </w:rPr>
        <w:tab/>
        <w:t>Print “No path data present, vehicle cannot proceed.”</w:t>
      </w:r>
    </w:p>
    <w:p w14:paraId="5701F9F3" w14:textId="77777777" w:rsidR="00FF2DC3" w:rsidRDefault="00162A36">
      <w:pPr>
        <w:rPr>
          <w:lang w:val="en-GB"/>
        </w:rPr>
      </w:pPr>
      <w:r>
        <w:rPr>
          <w:lang w:val="en-GB"/>
        </w:rPr>
        <w:tab/>
        <w:t xml:space="preserve">RETURN </w:t>
      </w:r>
    </w:p>
    <w:p w14:paraId="01DEC9AE" w14:textId="77777777" w:rsidR="00FF2DC3" w:rsidRDefault="00162A36">
      <w:r>
        <w:rPr>
          <w:color w:val="70AD47"/>
          <w:lang w:val="en-GB"/>
        </w:rPr>
        <w:t>FUNCTION</w:t>
      </w:r>
      <w:r>
        <w:rPr>
          <w:lang w:val="en-GB"/>
        </w:rPr>
        <w:t xml:space="preserve"> </w:t>
      </w:r>
      <w:r>
        <w:rPr>
          <w:lang w:val="en-GB"/>
        </w:rPr>
        <w:t>obstacle_avoidance()</w:t>
      </w:r>
    </w:p>
    <w:p w14:paraId="5AEBC8FD" w14:textId="77777777" w:rsidR="00FF2DC3" w:rsidRDefault="00162A36">
      <w:r>
        <w:rPr>
          <w:color w:val="70AD47"/>
          <w:lang w:val="en-GB"/>
        </w:rPr>
        <w:t>IF</w:t>
      </w:r>
      <w:r>
        <w:rPr>
          <w:lang w:val="en-GB"/>
        </w:rPr>
        <w:tab/>
      </w:r>
    </w:p>
    <w:p w14:paraId="228A7545" w14:textId="77777777" w:rsidR="00FF2DC3" w:rsidRDefault="00162A36">
      <w:r>
        <w:rPr>
          <w:lang w:val="en-GB"/>
        </w:rPr>
        <w:tab/>
      </w:r>
      <w:r>
        <w:rPr>
          <w:i/>
          <w:iCs/>
          <w:lang w:val="en-GB"/>
        </w:rPr>
        <w:t>Obstacle is detected.</w:t>
      </w:r>
    </w:p>
    <w:p w14:paraId="34C19D00" w14:textId="77777777" w:rsidR="00FF2DC3" w:rsidRDefault="00162A36">
      <w:pPr>
        <w:rPr>
          <w:lang w:val="en-GB"/>
        </w:rPr>
      </w:pPr>
      <w:r>
        <w:rPr>
          <w:lang w:val="en-GB"/>
        </w:rPr>
        <w:tab/>
        <w:t>Sensor_data_available()</w:t>
      </w:r>
    </w:p>
    <w:p w14:paraId="02B0E70A" w14:textId="77777777" w:rsidR="00FF2DC3" w:rsidRDefault="00162A36">
      <w:pPr>
        <w:rPr>
          <w:lang w:val="en-GB"/>
        </w:rPr>
      </w:pPr>
      <w:r>
        <w:rPr>
          <w:lang w:val="en-GB"/>
        </w:rPr>
        <w:tab/>
        <w:t>Wait()</w:t>
      </w:r>
      <w:r>
        <w:rPr>
          <w:lang w:val="en-GB"/>
        </w:rPr>
        <w:br/>
      </w:r>
      <w:r>
        <w:rPr>
          <w:lang w:val="en-GB"/>
        </w:rPr>
        <w:tab/>
        <w:t>Reroute()</w:t>
      </w:r>
    </w:p>
    <w:p w14:paraId="579C1C89" w14:textId="77777777" w:rsidR="00FF2DC3" w:rsidRDefault="00162A36">
      <w:pPr>
        <w:rPr>
          <w:lang w:val="en-GB"/>
        </w:rPr>
      </w:pPr>
      <w:r>
        <w:rPr>
          <w:lang w:val="en-GB"/>
        </w:rPr>
        <w:tab/>
        <w:t>Destination()</w:t>
      </w:r>
    </w:p>
    <w:p w14:paraId="1AFF8C91" w14:textId="77777777" w:rsidR="00FF2DC3" w:rsidRDefault="00162A36">
      <w:pPr>
        <w:rPr>
          <w:lang w:val="en-GB"/>
        </w:rPr>
      </w:pPr>
      <w:r>
        <w:rPr>
          <w:lang w:val="en-GB"/>
        </w:rPr>
        <w:tab/>
        <w:t>Print “obstacle detected, journey finished”.</w:t>
      </w:r>
      <w:r>
        <w:rPr>
          <w:lang w:val="en-GB"/>
        </w:rPr>
        <w:tab/>
      </w:r>
    </w:p>
    <w:p w14:paraId="58C04428" w14:textId="77777777" w:rsidR="00FF2DC3" w:rsidRDefault="00FF2DC3">
      <w:pPr>
        <w:rPr>
          <w:lang w:val="en-GB"/>
        </w:rPr>
      </w:pPr>
    </w:p>
    <w:p w14:paraId="6303962F" w14:textId="77777777" w:rsidR="00FF2DC3" w:rsidRDefault="00162A36">
      <w:pPr>
        <w:rPr>
          <w:color w:val="70AD47"/>
          <w:lang w:val="en-GB"/>
        </w:rPr>
      </w:pPr>
      <w:r>
        <w:rPr>
          <w:color w:val="70AD47"/>
          <w:lang w:val="en-GB"/>
        </w:rPr>
        <w:t>ELSE</w:t>
      </w:r>
    </w:p>
    <w:p w14:paraId="1BA5793F" w14:textId="77777777" w:rsidR="00FF2DC3" w:rsidRDefault="00162A36">
      <w:pPr>
        <w:rPr>
          <w:lang w:val="en-GB"/>
        </w:rPr>
      </w:pPr>
      <w:r>
        <w:rPr>
          <w:lang w:val="en-GB"/>
        </w:rPr>
        <w:tab/>
        <w:t>Destination()</w:t>
      </w:r>
    </w:p>
    <w:p w14:paraId="36291624" w14:textId="77777777" w:rsidR="00FF2DC3" w:rsidRDefault="00162A36">
      <w:pPr>
        <w:rPr>
          <w:lang w:val="en-GB"/>
        </w:rPr>
      </w:pPr>
      <w:r>
        <w:rPr>
          <w:lang w:val="en-GB"/>
        </w:rPr>
        <w:tab/>
        <w:t>Print “ No obstacle detected, journey finished”.</w:t>
      </w:r>
    </w:p>
    <w:p w14:paraId="61433C04" w14:textId="77777777" w:rsidR="00FF2DC3" w:rsidRDefault="00FF2DC3">
      <w:pPr>
        <w:rPr>
          <w:lang w:val="en-GB"/>
        </w:rPr>
      </w:pPr>
    </w:p>
    <w:p w14:paraId="6B625698" w14:textId="77777777" w:rsidR="00FF2DC3" w:rsidRDefault="00FF2DC3">
      <w:pPr>
        <w:rPr>
          <w:lang w:val="en-GB"/>
        </w:rPr>
      </w:pPr>
    </w:p>
    <w:p w14:paraId="36A0E9B3" w14:textId="77777777" w:rsidR="00FF2DC3" w:rsidRDefault="00162A36">
      <w:pPr>
        <w:rPr>
          <w:color w:val="FF0000"/>
          <w:lang w:val="en-GB"/>
        </w:rPr>
      </w:pPr>
      <w:r>
        <w:rPr>
          <w:color w:val="FF0000"/>
          <w:lang w:val="en-GB"/>
        </w:rPr>
        <w:t>End</w:t>
      </w:r>
    </w:p>
    <w:p w14:paraId="563241D5" w14:textId="77777777" w:rsidR="00FF2DC3" w:rsidRDefault="00162A36">
      <w:pPr>
        <w:rPr>
          <w:lang w:val="en-GB"/>
        </w:rPr>
      </w:pPr>
      <w:r>
        <w:rPr>
          <w:lang w:val="en-GB"/>
        </w:rPr>
        <w:tab/>
      </w:r>
    </w:p>
    <w:p w14:paraId="61145EFF" w14:textId="77777777" w:rsidR="00FF2DC3" w:rsidRDefault="00FF2DC3">
      <w:pPr>
        <w:rPr>
          <w:lang w:val="en-GB"/>
        </w:rPr>
      </w:pPr>
    </w:p>
    <w:p w14:paraId="658D3593" w14:textId="77777777" w:rsidR="00FF2DC3" w:rsidRDefault="00162A36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FF2DC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238A" w14:textId="77777777" w:rsidR="00162A36" w:rsidRDefault="00162A36">
      <w:pPr>
        <w:spacing w:after="0" w:line="240" w:lineRule="auto"/>
      </w:pPr>
      <w:r>
        <w:separator/>
      </w:r>
    </w:p>
  </w:endnote>
  <w:endnote w:type="continuationSeparator" w:id="0">
    <w:p w14:paraId="33903722" w14:textId="77777777" w:rsidR="00162A36" w:rsidRDefault="0016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C34F0" w14:textId="77777777" w:rsidR="00162A36" w:rsidRDefault="00162A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3AEDE8" w14:textId="77777777" w:rsidR="00162A36" w:rsidRDefault="00162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2DC3"/>
    <w:rsid w:val="00162A36"/>
    <w:rsid w:val="008F0347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36FA"/>
  <w15:docId w15:val="{6DF5249A-8B3B-40EC-9A11-FA2DCE0A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Moaz Amin</dc:creator>
  <dc:description/>
  <cp:lastModifiedBy>Muhammad Moaz Amin</cp:lastModifiedBy>
  <cp:revision>2</cp:revision>
  <dcterms:created xsi:type="dcterms:W3CDTF">2021-12-09T21:34:00Z</dcterms:created>
  <dcterms:modified xsi:type="dcterms:W3CDTF">2021-12-09T21:34:00Z</dcterms:modified>
</cp:coreProperties>
</file>